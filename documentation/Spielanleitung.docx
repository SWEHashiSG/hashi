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DE"/>
        </w:rPr>
        <w:id w:val="-873453855"/>
        <w:docPartObj>
          <w:docPartGallery w:val="Cover Pages"/>
          <w:docPartUnique/>
        </w:docPartObj>
      </w:sdtPr>
      <w:sdtEndPr>
        <w:rPr>
          <w:lang w:val="de-CH"/>
        </w:rPr>
      </w:sdtEndPr>
      <w:sdtContent>
        <w:p w:rsidR="00172E85" w:rsidRDefault="00172E85">
          <w:pPr>
            <w:rPr>
              <w:lang w:val="de-DE"/>
            </w:rPr>
          </w:pPr>
        </w:p>
        <w:p w:rsidR="00172E85" w:rsidRDefault="00172E85">
          <w:pPr>
            <w:rPr>
              <w:lang w:val="de-DE"/>
            </w:rPr>
          </w:pPr>
        </w:p>
        <w:p w:rsidR="00172E85" w:rsidRDefault="00172E85">
          <w:pPr>
            <w:rPr>
              <w:lang w:val="de-DE"/>
            </w:rPr>
          </w:pPr>
        </w:p>
        <w:p w:rsidR="00172E85" w:rsidRDefault="00172E85">
          <w:pPr>
            <w:rPr>
              <w:lang w:val="de-DE"/>
            </w:rPr>
          </w:pPr>
        </w:p>
        <w:p w:rsidR="00172E85" w:rsidRDefault="00172E85">
          <w:pPr>
            <w:rPr>
              <w:lang w:val="de-DE"/>
            </w:rPr>
          </w:pPr>
        </w:p>
        <w:p w:rsidR="00172E85" w:rsidRDefault="00172E85">
          <w:pPr>
            <w:rPr>
              <w:lang w:val="de-DE"/>
            </w:rPr>
          </w:pPr>
        </w:p>
        <w:p w:rsidR="00172E85" w:rsidRDefault="00172E85">
          <w:pPr>
            <w:rPr>
              <w:lang w:val="de-DE"/>
            </w:rPr>
          </w:pPr>
        </w:p>
        <w:p w:rsidR="00172E85" w:rsidRDefault="00E775B2">
          <w:r>
            <w:rPr>
              <w:noProof/>
              <w:lang w:eastAsia="de-CH"/>
            </w:rPr>
            <mc:AlternateContent>
              <mc:Choice Requires="wps">
                <w:drawing>
                  <wp:anchor distT="0" distB="0" distL="114300" distR="114300" simplePos="0" relativeHeight="251661312" behindDoc="0" locked="0" layoutInCell="0" allowOverlap="1" wp14:anchorId="28625E2E" wp14:editId="60C3D9A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91325" cy="1176020"/>
                    <wp:effectExtent l="9525" t="8255" r="9525" b="6350"/>
                    <wp:wrapNone/>
                    <wp:docPr id="8"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1325" cy="1176020"/>
                            </a:xfrm>
                            <a:prstGeom prst="rect">
                              <a:avLst/>
                            </a:prstGeom>
                            <a:solidFill>
                              <a:srgbClr val="4F81BD"/>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color w:val="FFFFFF" w:themeColor="background1"/>
                                    <w:sz w:val="72"/>
                                    <w:szCs w:val="72"/>
                                  </w:rPr>
                                  <w:alias w:val="Titel"/>
                                  <w:id w:val="103676091"/>
                                  <w:placeholder>
                                    <w:docPart w:val="8978DA96E26C436B813F38B064156ABE"/>
                                  </w:placeholder>
                                  <w:dataBinding w:prefixMappings="xmlns:ns0='http://schemas.openxmlformats.org/package/2006/metadata/core-properties' xmlns:ns1='http://purl.org/dc/elements/1.1/'" w:xpath="/ns0:coreProperties[1]/ns1:title[1]" w:storeItemID="{6C3C8BC8-F283-45AE-878A-BAB7291924A1}"/>
                                  <w:text/>
                                </w:sdtPr>
                                <w:sdtEndPr/>
                                <w:sdtContent>
                                  <w:p w:rsidR="00E775B2" w:rsidRDefault="00E775B2">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Regeln und Anleitung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8625E2E" id="Rechteck 8" o:spid="_x0000_s1026" style="position:absolute;margin-left:0;margin-top:0;width:534.75pt;height:92.6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" o:allowincell="f" fillcolor="#4f81bd" strokecolor="white [3212]" strokeweight="1pt">
                    <v:shadow color="#d8d8d8 [2732]" offset="3pt,3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placeholder>
                              <w:docPart w:val="8978DA96E26C436B813F38B064156ABE"/>
                            </w:placeholder>
                            <w:dataBinding w:prefixMappings="xmlns:ns0='http://schemas.openxmlformats.org/package/2006/metadata/core-properties' xmlns:ns1='http://purl.org/dc/elements/1.1/'" w:xpath="/ns0:coreProperties[1]/ns1:title[1]" w:storeItemID="{6C3C8BC8-F283-45AE-878A-BAB7291924A1}"/>
                            <w:text/>
                          </w:sdtPr>
                          <w:sdtEndPr/>
                          <w:sdtContent>
                            <w:p w:rsidR="00E775B2" w:rsidRDefault="00E775B2">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Regeln und Anleitung</w:t>
                              </w:r>
                            </w:p>
                          </w:sdtContent>
                        </w:sdt>
                      </w:txbxContent>
                    </v:textbox>
                    <w10:wrap anchorx="page" anchory="page"/>
                  </v:rect>
                </w:pict>
              </mc:Fallback>
            </mc:AlternateContent>
          </w:r>
          <w:r>
            <w:rPr>
              <w:noProof/>
              <w:lang w:eastAsia="de-CH"/>
            </w:rPr>
            <mc:AlternateContent>
              <mc:Choice Requires="wpg">
                <w:drawing>
                  <wp:anchor distT="0" distB="0" distL="114300" distR="114300" simplePos="0" relativeHeight="251659264" behindDoc="0" locked="0" layoutInCell="0" allowOverlap="1" wp14:anchorId="5482F9A5" wp14:editId="3FB01E6F">
                    <wp:simplePos x="0" y="0"/>
                    <wp:positionH relativeFrom="page">
                      <wp:align>right</wp:align>
                    </wp:positionH>
                    <wp:positionV relativeFrom="page">
                      <wp:align>top</wp:align>
                    </wp:positionV>
                    <wp:extent cx="3024505" cy="10692765"/>
                    <wp:effectExtent l="0" t="0" r="5080" b="0"/>
                    <wp:wrapNone/>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4505" cy="10692765"/>
                              <a:chOff x="7329" y="0"/>
                              <a:chExt cx="4911" cy="15840"/>
                            </a:xfrm>
                          </wpg:grpSpPr>
                          <wpg:grpSp>
                            <wpg:cNvPr id="3" name="Group 3"/>
                            <wpg:cNvGrpSpPr>
                              <a:grpSpLocks/>
                            </wpg:cNvGrpSpPr>
                            <wpg:grpSpPr bwMode="auto">
                              <a:xfrm>
                                <a:off x="7344" y="0"/>
                                <a:ext cx="4896" cy="15840"/>
                                <a:chOff x="7560" y="0"/>
                                <a:chExt cx="4700" cy="15840"/>
                              </a:xfrm>
                            </wpg:grpSpPr>
                            <wps:wsp>
                              <wps:cNvPr id="4" name="Rectangle 4"/>
                              <wps:cNvSpPr>
                                <a:spLocks noChangeArrowheads="1"/>
                              </wps:cNvSpPr>
                              <wps:spPr bwMode="auto">
                                <a:xfrm>
                                  <a:off x="7755" y="0"/>
                                  <a:ext cx="4505" cy="15840"/>
                                </a:xfrm>
                                <a:prstGeom prst="rect">
                                  <a:avLst/>
                                </a:prstGeom>
                                <a:solidFill>
                                  <a:schemeClr val="accent3">
                                    <a:lumMod val="60000"/>
                                    <a:lumOff val="4000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5" name="Rectangle 5"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6"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EndPr/>
                                  <w:sdtContent>
                                    <w:p w:rsidR="00E775B2" w:rsidRDefault="00E775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HASHI</w:t>
                                      </w:r>
                                    </w:p>
                                  </w:sdtContent>
                                </w:sdt>
                              </w:txbxContent>
                            </wps:txbx>
                            <wps:bodyPr rot="0" vert="horz" wrap="square" lIns="365760" tIns="182880" rIns="182880" bIns="182880" anchor="b" anchorCtr="0" upright="1">
                              <a:noAutofit/>
                            </wps:bodyPr>
                          </wps:wsp>
                          <wps:wsp>
                            <wps:cNvPr id="7"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E775B2" w:rsidRDefault="00E775B2">
                                  <w:pPr>
                                    <w:pStyle w:val="KeinLeerraum"/>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482F9A5" id="Gruppieren 1" o:spid="_x0000_s1027" style="position:absolute;margin-left:186.95pt;margin-top:0;width:238.15pt;height:841.95pt;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" o:allowincell="f">
                    <v:group id="Group 3"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" fillcolor="#c9c9c9 [1942]" stroked="f" strokecolor="#d8d8d8 [2732]"/>
                      <v:rect id="Rectangle 5"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" fillcolor="#9bbb59" stroked="f" strokecolor="white [3212]" strokeweight="1pt">
                        <v:fill r:id="rId6" o:title="" opacity="52428f" o:opacity2="52428f" type="pattern"/>
                        <v:shadow color="#d8d8d8 [2732]" offset="3pt,3pt"/>
                      </v:rect>
                    </v:group>
                    <v:rect id="Rectangle 6"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" filled="f" fillcolor="white [3212]" stroked="f" strokecolor="white [3212]" strokeweight="1pt">
                      <v:fill opacity="52428f"/>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EndPr/>
                            <w:sdtContent>
                              <w:p w:rsidR="00E775B2" w:rsidRDefault="00E775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HASHI</w:t>
                                </w:r>
                              </w:p>
                            </w:sdtContent>
                          </w:sdt>
                        </w:txbxContent>
                      </v:textbox>
                    </v:rect>
                    <v:rect id="Rectangle 7"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" filled="f" fillcolor="white [3212]" stroked="f" strokecolor="white [3212]" strokeweight="1pt">
                      <v:fill opacity="52428f"/>
                      <v:textbox inset="28.8pt,14.4pt,14.4pt,14.4pt">
                        <w:txbxContent>
                          <w:p w:rsidR="00E775B2" w:rsidRDefault="00E775B2">
                            <w:pPr>
                              <w:pStyle w:val="KeinLeerraum"/>
                              <w:spacing w:line="360" w:lineRule="auto"/>
                              <w:rPr>
                                <w:color w:val="FFFFFF" w:themeColor="background1"/>
                              </w:rPr>
                            </w:pPr>
                          </w:p>
                        </w:txbxContent>
                      </v:textbox>
                    </v:rect>
                    <w10:wrap anchorx="page" anchory="page"/>
                  </v:group>
                </w:pict>
              </mc:Fallback>
            </mc:AlternateContent>
          </w:r>
        </w:p>
        <w:p w:rsidR="00E775B2" w:rsidRDefault="005F5704">
          <w:r>
            <w:rPr>
              <w:noProof/>
              <w:lang w:eastAsia="de-CH"/>
            </w:rPr>
            <w:drawing>
              <wp:anchor distT="0" distB="0" distL="114300" distR="114300" simplePos="0" relativeHeight="251671552" behindDoc="0" locked="0" layoutInCell="1" allowOverlap="1" wp14:anchorId="3DF55DC3" wp14:editId="091AE87F">
                <wp:simplePos x="0" y="0"/>
                <wp:positionH relativeFrom="column">
                  <wp:posOffset>-467995</wp:posOffset>
                </wp:positionH>
                <wp:positionV relativeFrom="paragraph">
                  <wp:posOffset>250825</wp:posOffset>
                </wp:positionV>
                <wp:extent cx="3119755" cy="2681605"/>
                <wp:effectExtent l="0" t="0" r="4445" b="4445"/>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6315" r="762" b="550"/>
                        <a:stretch/>
                      </pic:blipFill>
                      <pic:spPr bwMode="auto">
                        <a:xfrm>
                          <a:off x="0" y="0"/>
                          <a:ext cx="3119755" cy="268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72576" behindDoc="0" locked="0" layoutInCell="1" allowOverlap="1" wp14:anchorId="55561362" wp14:editId="62327ADB">
                <wp:simplePos x="0" y="0"/>
                <wp:positionH relativeFrom="margin">
                  <wp:posOffset>2777490</wp:posOffset>
                </wp:positionH>
                <wp:positionV relativeFrom="paragraph">
                  <wp:posOffset>263525</wp:posOffset>
                </wp:positionV>
                <wp:extent cx="3105150" cy="2680970"/>
                <wp:effectExtent l="0" t="0" r="0" b="5080"/>
                <wp:wrapSquare wrapText="bothSides"/>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66" t="5838" r="561" b="804"/>
                        <a:stretch/>
                      </pic:blipFill>
                      <pic:spPr bwMode="auto">
                        <a:xfrm>
                          <a:off x="0" y="0"/>
                          <a:ext cx="3105150" cy="2680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75B2">
            <w:br w:type="page"/>
          </w:r>
        </w:p>
      </w:sdtContent>
    </w:sdt>
    <w:p w:rsidR="004D115C" w:rsidRDefault="00E775B2" w:rsidP="00E775B2">
      <w:pPr>
        <w:pStyle w:val="berschrift1"/>
      </w:pPr>
      <w:proofErr w:type="spellStart"/>
      <w:r>
        <w:lastRenderedPageBreak/>
        <w:t>Hashi</w:t>
      </w:r>
      <w:proofErr w:type="spellEnd"/>
      <w:r>
        <w:t xml:space="preserve"> Regeln</w:t>
      </w:r>
    </w:p>
    <w:p w:rsidR="00E775B2" w:rsidRDefault="00E775B2" w:rsidP="00E775B2"/>
    <w:p w:rsidR="00E775B2" w:rsidRDefault="00E775B2" w:rsidP="00E775B2">
      <w:r>
        <w:t xml:space="preserve">Dieses Spiel ist ähnlich wie Sudoku, </w:t>
      </w:r>
      <w:proofErr w:type="spellStart"/>
      <w:r>
        <w:t>Kakuro</w:t>
      </w:r>
      <w:proofErr w:type="spellEnd"/>
      <w:r>
        <w:t xml:space="preserve"> un</w:t>
      </w:r>
      <w:r w:rsidR="00F409B1">
        <w:t>d andere Zahlen-Logikrätsel ein</w:t>
      </w:r>
      <w:r>
        <w:t xml:space="preserve"> weiteres Logikrätsel aus J</w:t>
      </w:r>
      <w:r w:rsidR="008352CC">
        <w:t xml:space="preserve">apan, das sehr leicht zu </w:t>
      </w:r>
      <w:r w:rsidR="00F409B1">
        <w:t>er</w:t>
      </w:r>
      <w:r w:rsidR="008352CC">
        <w:t>lernen</w:t>
      </w:r>
      <w:r>
        <w:t xml:space="preserve"> und einzig durch logisches Denken zu lösen ist. Dieses faszinierende Rätsel zieht Rätselfreunde jedes Alters in den Bann. Dabei wird das Gehirn gefordert und es garantiert intelligente Unterhaltung. </w:t>
      </w:r>
    </w:p>
    <w:p w:rsidR="00E775B2" w:rsidRDefault="00E775B2" w:rsidP="00E775B2">
      <w:proofErr w:type="spellStart"/>
      <w:r>
        <w:t>Hashi</w:t>
      </w:r>
      <w:proofErr w:type="spellEnd"/>
      <w:r>
        <w:t xml:space="preserve"> ist ein Rätsel, bei dem Inseln mit Brücken verbunden werden müssen. Das Ziel des Rätsels ist es jede Insel mit den vorgegebenen Anzahl Brücken zu verbinden, sodass ein durchgehender Pfad entsteht. Es dürfen jedoch nur maximal zwei Brücke</w:t>
      </w:r>
      <w:r w:rsidR="008352CC">
        <w:t>n parallel von einer Insel zur a</w:t>
      </w:r>
      <w:r>
        <w:t>nderen führen.</w:t>
      </w:r>
    </w:p>
    <w:p w:rsidR="00E775B2" w:rsidRDefault="00E775B2" w:rsidP="00E775B2">
      <w:proofErr w:type="spellStart"/>
      <w:r>
        <w:t>Hashi</w:t>
      </w:r>
      <w:proofErr w:type="spellEnd"/>
      <w:r>
        <w:t xml:space="preserve">-Rätsel sind in verschiedenen Grössen und Schwierigkeitsstufen verfügbar, sodass jeder an seine logische </w:t>
      </w:r>
      <w:r w:rsidR="001C2A07">
        <w:t xml:space="preserve">Denkgrenze stösst. </w:t>
      </w:r>
    </w:p>
    <w:p w:rsidR="001C2A07" w:rsidRDefault="001C2A07" w:rsidP="001C2A07">
      <w:pPr>
        <w:pStyle w:val="berschrift2"/>
      </w:pPr>
      <w:r>
        <w:t>Summary</w:t>
      </w:r>
    </w:p>
    <w:p w:rsidR="001C2A07" w:rsidRDefault="001C2A07" w:rsidP="00E775B2">
      <w:r>
        <w:t>Jedes Rätsel besteht aus Kreisen in rechteckiger Anordnung, die Zahlen in den Kreisen geben an, wie viele Brücken von dieser Insel führen. Es müssen alle Inseln gemäss den vorgegebenen Zahlen verbunden werden, sodass:</w:t>
      </w:r>
    </w:p>
    <w:p w:rsidR="001C2A07" w:rsidRDefault="001C2A07" w:rsidP="001C2A07">
      <w:pPr>
        <w:pStyle w:val="Listenabsatz"/>
        <w:numPr>
          <w:ilvl w:val="0"/>
          <w:numId w:val="1"/>
        </w:numPr>
      </w:pPr>
      <w:r>
        <w:t>nicht mehr als zwei Brücken parallel von einer Insel zur Anderen führen</w:t>
      </w:r>
    </w:p>
    <w:p w:rsidR="001C2A07" w:rsidRDefault="001C2A07" w:rsidP="001C2A07">
      <w:pPr>
        <w:pStyle w:val="Listenabsatz"/>
        <w:numPr>
          <w:ilvl w:val="0"/>
          <w:numId w:val="1"/>
        </w:numPr>
      </w:pPr>
      <w:r>
        <w:t xml:space="preserve">die Brücken nur waagrecht oder senkrecht verlaufen und keine Brücke </w:t>
      </w:r>
      <w:r w:rsidR="00840749">
        <w:t xml:space="preserve">sich </w:t>
      </w:r>
      <w:r>
        <w:t>kreuzen</w:t>
      </w:r>
    </w:p>
    <w:p w:rsidR="001C2A07" w:rsidRDefault="001C2A07" w:rsidP="001C2A07">
      <w:pPr>
        <w:pStyle w:val="Listenabsatz"/>
        <w:numPr>
          <w:ilvl w:val="0"/>
          <w:numId w:val="1"/>
        </w:numPr>
      </w:pPr>
      <w:r>
        <w:t xml:space="preserve">am Ende ein durchgehender Pfad entsteht, der </w:t>
      </w:r>
      <w:r w:rsidR="00840749">
        <w:t>alle</w:t>
      </w:r>
      <w:r>
        <w:t xml:space="preserve"> Inseln miteinander verbindet.</w:t>
      </w:r>
    </w:p>
    <w:p w:rsidR="001C2A07" w:rsidRDefault="001C2A07" w:rsidP="001C2A07"/>
    <w:p w:rsidR="001C2A07" w:rsidRDefault="001C2A07" w:rsidP="001C2A07">
      <w:pPr>
        <w:pStyle w:val="berschrift1"/>
      </w:pPr>
      <w:r>
        <w:t>Spielanleitung</w:t>
      </w:r>
    </w:p>
    <w:p w:rsidR="001C2A07" w:rsidRDefault="001C2A07" w:rsidP="001C2A07"/>
    <w:p w:rsidR="00172E85" w:rsidRDefault="00172E85" w:rsidP="00172E85">
      <w:pPr>
        <w:pStyle w:val="berschrift3"/>
      </w:pPr>
      <w:r>
        <w:t>Spiel laden</w:t>
      </w:r>
    </w:p>
    <w:p w:rsidR="001C2A07" w:rsidRDefault="00172E85" w:rsidP="001C2A07">
      <w:r>
        <w:rPr>
          <w:noProof/>
          <w:lang w:eastAsia="de-CH"/>
        </w:rPr>
        <w:drawing>
          <wp:anchor distT="0" distB="0" distL="114300" distR="114300" simplePos="0" relativeHeight="251662336" behindDoc="1" locked="0" layoutInCell="1" allowOverlap="1">
            <wp:simplePos x="0" y="0"/>
            <wp:positionH relativeFrom="column">
              <wp:posOffset>-4445</wp:posOffset>
            </wp:positionH>
            <wp:positionV relativeFrom="paragraph">
              <wp:posOffset>635</wp:posOffset>
            </wp:positionV>
            <wp:extent cx="638264" cy="619211"/>
            <wp:effectExtent l="0" t="0" r="9525" b="9525"/>
            <wp:wrapTight wrapText="bothSides">
              <wp:wrapPolygon edited="0">
                <wp:start x="0" y="0"/>
                <wp:lineTo x="0" y="21268"/>
                <wp:lineTo x="21278" y="21268"/>
                <wp:lineTo x="21278"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F8F839.tmp"/>
                    <pic:cNvPicPr/>
                  </pic:nvPicPr>
                  <pic:blipFill>
                    <a:blip r:embed="rId9">
                      <a:extLst>
                        <a:ext uri="{28A0092B-C50C-407E-A947-70E740481C1C}">
                          <a14:useLocalDpi xmlns:a14="http://schemas.microsoft.com/office/drawing/2010/main" val="0"/>
                        </a:ext>
                      </a:extLst>
                    </a:blip>
                    <a:stretch>
                      <a:fillRect/>
                    </a:stretch>
                  </pic:blipFill>
                  <pic:spPr>
                    <a:xfrm>
                      <a:off x="0" y="0"/>
                      <a:ext cx="638264" cy="619211"/>
                    </a:xfrm>
                    <a:prstGeom prst="rect">
                      <a:avLst/>
                    </a:prstGeom>
                  </pic:spPr>
                </pic:pic>
              </a:graphicData>
            </a:graphic>
            <wp14:sizeRelH relativeFrom="page">
              <wp14:pctWidth>0</wp14:pctWidth>
            </wp14:sizeRelH>
            <wp14:sizeRelV relativeFrom="page">
              <wp14:pctHeight>0</wp14:pctHeight>
            </wp14:sizeRelV>
          </wp:anchor>
        </w:drawing>
      </w:r>
      <w:r>
        <w:t>Verschiedene Spielgrössen und Schwierigkeiten können geladen werden. Durch klicken auf diesen Knop</w:t>
      </w:r>
      <w:r w:rsidR="00CA25E2">
        <w:t>f kann ein Spiel aus den Dateien geladen werden. Unterstützt werden die Formate *.</w:t>
      </w:r>
      <w:proofErr w:type="spellStart"/>
      <w:r w:rsidR="00CA25E2">
        <w:t>xml</w:t>
      </w:r>
      <w:proofErr w:type="spellEnd"/>
      <w:r w:rsidR="00CA25E2">
        <w:t xml:space="preserve"> und *.</w:t>
      </w:r>
      <w:proofErr w:type="spellStart"/>
      <w:r w:rsidR="00CA25E2">
        <w:t>json</w:t>
      </w:r>
      <w:proofErr w:type="spellEnd"/>
    </w:p>
    <w:p w:rsidR="00172E85" w:rsidRDefault="00172E85" w:rsidP="001C2A07"/>
    <w:p w:rsidR="00172E85" w:rsidRDefault="00172E85" w:rsidP="00172E85">
      <w:pPr>
        <w:pStyle w:val="berschrift3"/>
      </w:pPr>
      <w:r>
        <w:t>Spiel speichern</w:t>
      </w:r>
    </w:p>
    <w:p w:rsidR="00172E85" w:rsidRDefault="00172E85" w:rsidP="00172E85">
      <w:r>
        <w:rPr>
          <w:noProof/>
          <w:lang w:eastAsia="de-CH"/>
        </w:rPr>
        <w:drawing>
          <wp:anchor distT="0" distB="0" distL="114300" distR="114300" simplePos="0" relativeHeight="251665408" behindDoc="1" locked="0" layoutInCell="1" allowOverlap="1">
            <wp:simplePos x="0" y="0"/>
            <wp:positionH relativeFrom="column">
              <wp:posOffset>-2648</wp:posOffset>
            </wp:positionH>
            <wp:positionV relativeFrom="paragraph">
              <wp:posOffset>1761</wp:posOffset>
            </wp:positionV>
            <wp:extent cx="623092" cy="609261"/>
            <wp:effectExtent l="0" t="0" r="5715" b="635"/>
            <wp:wrapTight wrapText="bothSides">
              <wp:wrapPolygon edited="0">
                <wp:start x="0" y="0"/>
                <wp:lineTo x="0" y="20947"/>
                <wp:lineTo x="21138" y="20947"/>
                <wp:lineTo x="21138"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F8EA55.tmp"/>
                    <pic:cNvPicPr/>
                  </pic:nvPicPr>
                  <pic:blipFill rotWithShape="1">
                    <a:blip r:embed="rId10">
                      <a:extLst>
                        <a:ext uri="{28A0092B-C50C-407E-A947-70E740481C1C}">
                          <a14:useLocalDpi xmlns:a14="http://schemas.microsoft.com/office/drawing/2010/main" val="0"/>
                        </a:ext>
                      </a:extLst>
                    </a:blip>
                    <a:srcRect l="4272" r="6066"/>
                    <a:stretch/>
                  </pic:blipFill>
                  <pic:spPr bwMode="auto">
                    <a:xfrm>
                      <a:off x="0" y="0"/>
                      <a:ext cx="623092" cy="609261"/>
                    </a:xfrm>
                    <a:prstGeom prst="rect">
                      <a:avLst/>
                    </a:prstGeom>
                    <a:ln>
                      <a:noFill/>
                    </a:ln>
                    <a:extLst>
                      <a:ext uri="{53640926-AAD7-44D8-BBD7-CCE9431645EC}">
                        <a14:shadowObscured xmlns:a14="http://schemas.microsoft.com/office/drawing/2010/main"/>
                      </a:ext>
                    </a:extLst>
                  </pic:spPr>
                </pic:pic>
              </a:graphicData>
            </a:graphic>
          </wp:anchor>
        </w:drawing>
      </w:r>
      <w:r>
        <w:t xml:space="preserve">Das aktuell gespielte Spiel kann auf dem momentanen Spielstand gespeichert werden um danach wieder geladen zu werden. Dann kann das Spiel </w:t>
      </w:r>
      <w:r w:rsidR="000618C0">
        <w:t>weitergespielt</w:t>
      </w:r>
      <w:r>
        <w:t xml:space="preserve"> werden.</w:t>
      </w:r>
      <w:r w:rsidR="009E35B4">
        <w:t xml:space="preserve"> Unterstützt werden die Formate *.</w:t>
      </w:r>
      <w:proofErr w:type="spellStart"/>
      <w:r w:rsidR="009E35B4">
        <w:t>xml</w:t>
      </w:r>
      <w:proofErr w:type="spellEnd"/>
      <w:r w:rsidR="009E35B4">
        <w:t xml:space="preserve"> und *.</w:t>
      </w:r>
      <w:proofErr w:type="spellStart"/>
      <w:r w:rsidR="009E35B4">
        <w:t>json</w:t>
      </w:r>
      <w:proofErr w:type="spellEnd"/>
    </w:p>
    <w:p w:rsidR="00172E85" w:rsidRDefault="00172E85" w:rsidP="00172E85"/>
    <w:p w:rsidR="00172E85" w:rsidRDefault="00172E85" w:rsidP="00172E85">
      <w:pPr>
        <w:pStyle w:val="berschrift3"/>
      </w:pPr>
      <w:r>
        <w:t>Spiel neu starten</w:t>
      </w:r>
    </w:p>
    <w:p w:rsidR="00172E85" w:rsidRDefault="00172E85" w:rsidP="00172E85">
      <w:r>
        <w:rPr>
          <w:noProof/>
          <w:lang w:eastAsia="de-CH"/>
        </w:rPr>
        <w:drawing>
          <wp:anchor distT="0" distB="0" distL="114300" distR="114300" simplePos="0" relativeHeight="251666432" behindDoc="1" locked="0" layoutInCell="1" allowOverlap="1">
            <wp:simplePos x="0" y="0"/>
            <wp:positionH relativeFrom="column">
              <wp:posOffset>-2224</wp:posOffset>
            </wp:positionH>
            <wp:positionV relativeFrom="paragraph">
              <wp:posOffset>1554</wp:posOffset>
            </wp:positionV>
            <wp:extent cx="656348" cy="600075"/>
            <wp:effectExtent l="0" t="0" r="0" b="0"/>
            <wp:wrapTight wrapText="bothSides">
              <wp:wrapPolygon edited="0">
                <wp:start x="0" y="0"/>
                <wp:lineTo x="0" y="20571"/>
                <wp:lineTo x="20701" y="20571"/>
                <wp:lineTo x="20701"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F8D1E7.tmp"/>
                    <pic:cNvPicPr/>
                  </pic:nvPicPr>
                  <pic:blipFill rotWithShape="1">
                    <a:blip r:embed="rId11">
                      <a:extLst>
                        <a:ext uri="{28A0092B-C50C-407E-A947-70E740481C1C}">
                          <a14:useLocalDpi xmlns:a14="http://schemas.microsoft.com/office/drawing/2010/main" val="0"/>
                        </a:ext>
                      </a:extLst>
                    </a:blip>
                    <a:srcRect r="2947"/>
                    <a:stretch/>
                  </pic:blipFill>
                  <pic:spPr bwMode="auto">
                    <a:xfrm>
                      <a:off x="0" y="0"/>
                      <a:ext cx="656348" cy="600075"/>
                    </a:xfrm>
                    <a:prstGeom prst="rect">
                      <a:avLst/>
                    </a:prstGeom>
                    <a:ln>
                      <a:noFill/>
                    </a:ln>
                    <a:extLst>
                      <a:ext uri="{53640926-AAD7-44D8-BBD7-CCE9431645EC}">
                        <a14:shadowObscured xmlns:a14="http://schemas.microsoft.com/office/drawing/2010/main"/>
                      </a:ext>
                    </a:extLst>
                  </pic:spPr>
                </pic:pic>
              </a:graphicData>
            </a:graphic>
          </wp:anchor>
        </w:drawing>
      </w:r>
      <w:r w:rsidR="00DD7E1A">
        <w:t>Setzt aktuelles Spiel zurück u</w:t>
      </w:r>
      <w:r w:rsidR="00501AEB">
        <w:t>nd das Spiel beginnt von vorne.</w:t>
      </w:r>
    </w:p>
    <w:p w:rsidR="00DD7E1A" w:rsidRDefault="00DD7E1A" w:rsidP="00172E85"/>
    <w:p w:rsidR="00DD7E1A" w:rsidRDefault="00DD7E1A" w:rsidP="00DD7E1A">
      <w:pPr>
        <w:pStyle w:val="berschrift3"/>
      </w:pPr>
      <w:r>
        <w:t>Rückgängig</w:t>
      </w:r>
    </w:p>
    <w:p w:rsidR="00DD7E1A" w:rsidRDefault="00DD7E1A" w:rsidP="00DD7E1A">
      <w:r>
        <w:rPr>
          <w:noProof/>
          <w:lang w:eastAsia="de-CH"/>
        </w:rPr>
        <w:drawing>
          <wp:anchor distT="0" distB="0" distL="114300" distR="114300" simplePos="0" relativeHeight="251667456" behindDoc="1" locked="0" layoutInCell="1" allowOverlap="1">
            <wp:simplePos x="0" y="0"/>
            <wp:positionH relativeFrom="column">
              <wp:posOffset>-468</wp:posOffset>
            </wp:positionH>
            <wp:positionV relativeFrom="paragraph">
              <wp:posOffset>195</wp:posOffset>
            </wp:positionV>
            <wp:extent cx="657317" cy="638264"/>
            <wp:effectExtent l="0" t="0" r="9525" b="9525"/>
            <wp:wrapTight wrapText="bothSides">
              <wp:wrapPolygon edited="0">
                <wp:start x="0" y="0"/>
                <wp:lineTo x="0" y="21278"/>
                <wp:lineTo x="21287" y="21278"/>
                <wp:lineTo x="21287"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F89278.tmp"/>
                    <pic:cNvPicPr/>
                  </pic:nvPicPr>
                  <pic:blipFill>
                    <a:blip r:embed="rId12">
                      <a:extLst>
                        <a:ext uri="{28A0092B-C50C-407E-A947-70E740481C1C}">
                          <a14:useLocalDpi xmlns:a14="http://schemas.microsoft.com/office/drawing/2010/main" val="0"/>
                        </a:ext>
                      </a:extLst>
                    </a:blip>
                    <a:stretch>
                      <a:fillRect/>
                    </a:stretch>
                  </pic:blipFill>
                  <pic:spPr>
                    <a:xfrm>
                      <a:off x="0" y="0"/>
                      <a:ext cx="657317" cy="638264"/>
                    </a:xfrm>
                    <a:prstGeom prst="rect">
                      <a:avLst/>
                    </a:prstGeom>
                  </pic:spPr>
                </pic:pic>
              </a:graphicData>
            </a:graphic>
          </wp:anchor>
        </w:drawing>
      </w:r>
      <w:r>
        <w:t>Macht den letzten Spielzug rückgängig.</w:t>
      </w:r>
    </w:p>
    <w:p w:rsidR="00DD7E1A" w:rsidRDefault="00DD7E1A" w:rsidP="00DD7E1A"/>
    <w:p w:rsidR="00DD7E1A" w:rsidRDefault="00DD7E1A" w:rsidP="00DD7E1A"/>
    <w:p w:rsidR="00DD7E1A" w:rsidRDefault="00DD7E1A" w:rsidP="00DD7E1A">
      <w:pPr>
        <w:pStyle w:val="berschrift3"/>
      </w:pPr>
      <w:r>
        <w:lastRenderedPageBreak/>
        <w:t>Wiederherstellen</w:t>
      </w:r>
    </w:p>
    <w:p w:rsidR="00DD7E1A" w:rsidRDefault="00DD7E1A" w:rsidP="00DD7E1A">
      <w:r>
        <w:rPr>
          <w:noProof/>
          <w:lang w:eastAsia="de-CH"/>
        </w:rPr>
        <w:drawing>
          <wp:anchor distT="0" distB="0" distL="114300" distR="114300" simplePos="0" relativeHeight="251668480" behindDoc="1" locked="0" layoutInCell="1" allowOverlap="1">
            <wp:simplePos x="0" y="0"/>
            <wp:positionH relativeFrom="column">
              <wp:posOffset>-468</wp:posOffset>
            </wp:positionH>
            <wp:positionV relativeFrom="paragraph">
              <wp:posOffset>-160</wp:posOffset>
            </wp:positionV>
            <wp:extent cx="638264" cy="647790"/>
            <wp:effectExtent l="0" t="0" r="9525" b="0"/>
            <wp:wrapTight wrapText="bothSides">
              <wp:wrapPolygon edited="0">
                <wp:start x="0" y="0"/>
                <wp:lineTo x="0" y="20965"/>
                <wp:lineTo x="21278" y="20965"/>
                <wp:lineTo x="21278"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F86793.tmp"/>
                    <pic:cNvPicPr/>
                  </pic:nvPicPr>
                  <pic:blipFill>
                    <a:blip r:embed="rId13">
                      <a:extLst>
                        <a:ext uri="{28A0092B-C50C-407E-A947-70E740481C1C}">
                          <a14:useLocalDpi xmlns:a14="http://schemas.microsoft.com/office/drawing/2010/main" val="0"/>
                        </a:ext>
                      </a:extLst>
                    </a:blip>
                    <a:stretch>
                      <a:fillRect/>
                    </a:stretch>
                  </pic:blipFill>
                  <pic:spPr>
                    <a:xfrm>
                      <a:off x="0" y="0"/>
                      <a:ext cx="638264" cy="647790"/>
                    </a:xfrm>
                    <a:prstGeom prst="rect">
                      <a:avLst/>
                    </a:prstGeom>
                  </pic:spPr>
                </pic:pic>
              </a:graphicData>
            </a:graphic>
          </wp:anchor>
        </w:drawing>
      </w:r>
      <w:r>
        <w:t>Nach einer „Rückgängig“-Aktion kann der rückgängig gemachte Spielzug wiederhergestellt werden.</w:t>
      </w:r>
    </w:p>
    <w:p w:rsidR="00DD7E1A" w:rsidRDefault="00DD7E1A" w:rsidP="00DD7E1A"/>
    <w:p w:rsidR="00DD7E1A" w:rsidRDefault="00DD7E1A" w:rsidP="00DD7E1A">
      <w:pPr>
        <w:pStyle w:val="berschrift3"/>
      </w:pPr>
      <w:r>
        <w:t>Spielstand kontrollieren</w:t>
      </w:r>
    </w:p>
    <w:p w:rsidR="00DD7E1A" w:rsidRDefault="00DD7E1A" w:rsidP="00DD7E1A">
      <w:r>
        <w:rPr>
          <w:noProof/>
          <w:lang w:eastAsia="de-CH"/>
        </w:rPr>
        <w:drawing>
          <wp:anchor distT="0" distB="0" distL="114300" distR="114300" simplePos="0" relativeHeight="251669504" behindDoc="1" locked="0" layoutInCell="1" allowOverlap="1">
            <wp:simplePos x="0" y="0"/>
            <wp:positionH relativeFrom="column">
              <wp:posOffset>-468</wp:posOffset>
            </wp:positionH>
            <wp:positionV relativeFrom="paragraph">
              <wp:posOffset>-1877</wp:posOffset>
            </wp:positionV>
            <wp:extent cx="632794" cy="656975"/>
            <wp:effectExtent l="0" t="0" r="0" b="0"/>
            <wp:wrapTight wrapText="bothSides">
              <wp:wrapPolygon edited="0">
                <wp:start x="0" y="0"/>
                <wp:lineTo x="0" y="20681"/>
                <wp:lineTo x="20819" y="20681"/>
                <wp:lineTo x="20819"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F8F41A.tmp"/>
                    <pic:cNvPicPr/>
                  </pic:nvPicPr>
                  <pic:blipFill rotWithShape="1">
                    <a:blip r:embed="rId14">
                      <a:extLst>
                        <a:ext uri="{28A0092B-C50C-407E-A947-70E740481C1C}">
                          <a14:useLocalDpi xmlns:a14="http://schemas.microsoft.com/office/drawing/2010/main" val="0"/>
                        </a:ext>
                      </a:extLst>
                    </a:blip>
                    <a:srcRect l="4338" r="4620"/>
                    <a:stretch/>
                  </pic:blipFill>
                  <pic:spPr bwMode="auto">
                    <a:xfrm>
                      <a:off x="0" y="0"/>
                      <a:ext cx="632794" cy="656975"/>
                    </a:xfrm>
                    <a:prstGeom prst="rect">
                      <a:avLst/>
                    </a:prstGeom>
                    <a:ln>
                      <a:noFill/>
                    </a:ln>
                    <a:extLst>
                      <a:ext uri="{53640926-AAD7-44D8-BBD7-CCE9431645EC}">
                        <a14:shadowObscured xmlns:a14="http://schemas.microsoft.com/office/drawing/2010/main"/>
                      </a:ext>
                    </a:extLst>
                  </pic:spPr>
                </pic:pic>
              </a:graphicData>
            </a:graphic>
          </wp:anchor>
        </w:drawing>
      </w:r>
      <w:r>
        <w:t>Es kann der aktuelle Spielstand kontrolliert werden. Die aktuell gesetzten Brücken werden kontrolliert und falsche Brücken werden angezeigt.</w:t>
      </w:r>
    </w:p>
    <w:p w:rsidR="00DD7E1A" w:rsidRDefault="00DD7E1A" w:rsidP="00DD7E1A"/>
    <w:p w:rsidR="00DD7E1A" w:rsidRDefault="00DD7E1A" w:rsidP="00DD7E1A">
      <w:pPr>
        <w:pStyle w:val="berschrift3"/>
      </w:pPr>
      <w:r>
        <w:t>Lösung anzeigen</w:t>
      </w:r>
    </w:p>
    <w:p w:rsidR="00DD7E1A" w:rsidRDefault="00DD7E1A" w:rsidP="00DD7E1A">
      <w:r>
        <w:rPr>
          <w:noProof/>
          <w:lang w:eastAsia="de-CH"/>
        </w:rPr>
        <w:drawing>
          <wp:anchor distT="0" distB="0" distL="114300" distR="114300" simplePos="0" relativeHeight="251670528" behindDoc="1" locked="0" layoutInCell="1" allowOverlap="1">
            <wp:simplePos x="0" y="0"/>
            <wp:positionH relativeFrom="column">
              <wp:posOffset>-468</wp:posOffset>
            </wp:positionH>
            <wp:positionV relativeFrom="paragraph">
              <wp:posOffset>2065</wp:posOffset>
            </wp:positionV>
            <wp:extent cx="657317" cy="590632"/>
            <wp:effectExtent l="0" t="0" r="9525" b="0"/>
            <wp:wrapTight wrapText="bothSides">
              <wp:wrapPolygon edited="0">
                <wp:start x="0" y="0"/>
                <wp:lineTo x="0" y="20903"/>
                <wp:lineTo x="21287" y="20903"/>
                <wp:lineTo x="21287"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F87C5C.tmp"/>
                    <pic:cNvPicPr/>
                  </pic:nvPicPr>
                  <pic:blipFill>
                    <a:blip r:embed="rId15">
                      <a:extLst>
                        <a:ext uri="{28A0092B-C50C-407E-A947-70E740481C1C}">
                          <a14:useLocalDpi xmlns:a14="http://schemas.microsoft.com/office/drawing/2010/main" val="0"/>
                        </a:ext>
                      </a:extLst>
                    </a:blip>
                    <a:stretch>
                      <a:fillRect/>
                    </a:stretch>
                  </pic:blipFill>
                  <pic:spPr>
                    <a:xfrm>
                      <a:off x="0" y="0"/>
                      <a:ext cx="657317" cy="590632"/>
                    </a:xfrm>
                    <a:prstGeom prst="rect">
                      <a:avLst/>
                    </a:prstGeom>
                  </pic:spPr>
                </pic:pic>
              </a:graphicData>
            </a:graphic>
          </wp:anchor>
        </w:drawing>
      </w:r>
      <w:r w:rsidR="00840749">
        <w:t>Zeigt die Lösung des Rätsels an und lässt sie wieder ausblenden</w:t>
      </w:r>
      <w:r w:rsidR="00B761D5">
        <w:t>.</w:t>
      </w:r>
    </w:p>
    <w:p w:rsidR="00BE4316" w:rsidRDefault="00BE4316" w:rsidP="00DD7E1A"/>
    <w:p w:rsidR="00BE4316" w:rsidRDefault="00BE4316" w:rsidP="00DD7E1A"/>
    <w:p w:rsidR="00BE4316" w:rsidRPr="00BE4316" w:rsidRDefault="00BE4316" w:rsidP="00BE4316">
      <w:pPr>
        <w:pStyle w:val="berschrift3"/>
      </w:pPr>
      <w:r>
        <w:t>Hilfe</w:t>
      </w:r>
    </w:p>
    <w:p w:rsidR="00BE4316" w:rsidRDefault="00BE4316" w:rsidP="00BE4316">
      <w:r>
        <w:rPr>
          <w:noProof/>
          <w:lang w:eastAsia="de-CH"/>
        </w:rPr>
        <w:drawing>
          <wp:anchor distT="0" distB="0" distL="114300" distR="114300" simplePos="0" relativeHeight="251673600" behindDoc="1" locked="0" layoutInCell="1" allowOverlap="1">
            <wp:simplePos x="0" y="0"/>
            <wp:positionH relativeFrom="column">
              <wp:posOffset>-2648</wp:posOffset>
            </wp:positionH>
            <wp:positionV relativeFrom="paragraph">
              <wp:posOffset>1318</wp:posOffset>
            </wp:positionV>
            <wp:extent cx="663793" cy="586596"/>
            <wp:effectExtent l="0" t="0" r="3175" b="4445"/>
            <wp:wrapTight wrapText="bothSides">
              <wp:wrapPolygon edited="0">
                <wp:start x="0" y="0"/>
                <wp:lineTo x="0" y="21062"/>
                <wp:lineTo x="21083" y="21062"/>
                <wp:lineTo x="21083"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6216" t="6796" r="1809" b="81648"/>
                    <a:stretch/>
                  </pic:blipFill>
                  <pic:spPr bwMode="auto">
                    <a:xfrm>
                      <a:off x="0" y="0"/>
                      <a:ext cx="663793" cy="5865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Zeigt weitere Informationen zum Programm an sowie links zur Anleitung sowie zum Projekt</w:t>
      </w:r>
      <w:r w:rsidR="00B761D5">
        <w:t>.</w:t>
      </w:r>
    </w:p>
    <w:p w:rsidR="00B761D5" w:rsidRDefault="00B761D5" w:rsidP="00BE4316"/>
    <w:p w:rsidR="00B761D5" w:rsidRDefault="00B761D5" w:rsidP="00B761D5">
      <w:pPr>
        <w:pStyle w:val="berschrift3"/>
      </w:pPr>
      <w:r>
        <w:t>Spiel erstellen</w:t>
      </w:r>
    </w:p>
    <w:p w:rsidR="00B761D5" w:rsidRDefault="00B761D5" w:rsidP="00B761D5">
      <w:r>
        <w:t xml:space="preserve">Mit einem Klick des Mausrades in die Applikation wird der Designmodus geöffnet. In diesem Modus kann ein neues Spiel selbst erstellt werden. </w:t>
      </w:r>
    </w:p>
    <w:p w:rsidR="00B761D5" w:rsidRDefault="00B761D5" w:rsidP="00B761D5">
      <w:r>
        <w:t xml:space="preserve">Es wird zuerst die Grösse des Spielfeldes festgelegt, dabei kann auch ein rechteckiges Spielfeld definiert werden. Danach können Inseln und Brücken in einem Gitter platziert werden. </w:t>
      </w:r>
    </w:p>
    <w:p w:rsidR="00B761D5" w:rsidRPr="00B761D5" w:rsidRDefault="00B761D5" w:rsidP="00B761D5">
      <w:r>
        <w:t>Durch einen Klick auf Speichern wird das erstellte Spiel als Vorlage gespeichert. Wichtig ist, dass die gesetzten Brücken von der Software als Lösung interpretiert werden und diese in der XML so abgespeichert werden.</w:t>
      </w:r>
      <w:bookmarkStart w:id="0" w:name="_GoBack"/>
      <w:bookmarkEnd w:id="0"/>
    </w:p>
    <w:sectPr w:rsidR="00B761D5" w:rsidRPr="00B761D5" w:rsidSect="00E775B2">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67BF5"/>
    <w:multiLevelType w:val="hybridMultilevel"/>
    <w:tmpl w:val="1CCAE63C"/>
    <w:lvl w:ilvl="0" w:tplc="6EBED1B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5B2"/>
    <w:rsid w:val="000618C0"/>
    <w:rsid w:val="00172E85"/>
    <w:rsid w:val="001C2A07"/>
    <w:rsid w:val="004D115C"/>
    <w:rsid w:val="00501AEB"/>
    <w:rsid w:val="005F5704"/>
    <w:rsid w:val="00727EE8"/>
    <w:rsid w:val="008352CC"/>
    <w:rsid w:val="00840749"/>
    <w:rsid w:val="009E35B4"/>
    <w:rsid w:val="00B761D5"/>
    <w:rsid w:val="00BE4316"/>
    <w:rsid w:val="00CA25E2"/>
    <w:rsid w:val="00DD7E1A"/>
    <w:rsid w:val="00E775B2"/>
    <w:rsid w:val="00F409B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98FFC-A961-4707-8671-7B6A64AE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77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C2A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72E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775B2"/>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E775B2"/>
    <w:rPr>
      <w:rFonts w:eastAsiaTheme="minorEastAsia"/>
      <w:lang w:val="de-DE"/>
    </w:rPr>
  </w:style>
  <w:style w:type="character" w:customStyle="1" w:styleId="berschrift1Zchn">
    <w:name w:val="Überschrift 1 Zchn"/>
    <w:basedOn w:val="Absatz-Standardschriftart"/>
    <w:link w:val="berschrift1"/>
    <w:uiPriority w:val="9"/>
    <w:rsid w:val="00E775B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C2A07"/>
    <w:pPr>
      <w:ind w:left="720"/>
      <w:contextualSpacing/>
    </w:pPr>
  </w:style>
  <w:style w:type="character" w:customStyle="1" w:styleId="berschrift2Zchn">
    <w:name w:val="Überschrift 2 Zchn"/>
    <w:basedOn w:val="Absatz-Standardschriftart"/>
    <w:link w:val="berschrift2"/>
    <w:uiPriority w:val="9"/>
    <w:rsid w:val="001C2A0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72E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78DA96E26C436B813F38B064156ABE"/>
        <w:category>
          <w:name w:val="Allgemein"/>
          <w:gallery w:val="placeholder"/>
        </w:category>
        <w:types>
          <w:type w:val="bbPlcHdr"/>
        </w:types>
        <w:behaviors>
          <w:behavior w:val="content"/>
        </w:behaviors>
        <w:guid w:val="{0CB2F121-F766-4BBB-BFB4-F88DF1B856EC}"/>
      </w:docPartPr>
      <w:docPartBody>
        <w:p w:rsidR="00DF40BC" w:rsidRDefault="00AB6E84" w:rsidP="00AB6E84">
          <w:pPr>
            <w:pStyle w:val="8978DA96E26C436B813F38B064156ABE"/>
          </w:pPr>
          <w:r>
            <w:rPr>
              <w:rFonts w:asciiTheme="majorHAnsi" w:eastAsiaTheme="majorEastAsia" w:hAnsiTheme="majorHAnsi" w:cstheme="majorBidi"/>
              <w:color w:val="FFFFFF" w:themeColor="background1"/>
              <w:sz w:val="72"/>
              <w:szCs w:val="72"/>
              <w:lang w:val="de-DE"/>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84"/>
    <w:rsid w:val="00467A0D"/>
    <w:rsid w:val="00AB6E84"/>
    <w:rsid w:val="00DF40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978DA96E26C436B813F38B064156ABE">
    <w:name w:val="8978DA96E26C436B813F38B064156ABE"/>
    <w:rsid w:val="00AB6E84"/>
  </w:style>
  <w:style w:type="paragraph" w:customStyle="1" w:styleId="6069C2BB391E4702B4E55CF74A0646AF">
    <w:name w:val="6069C2BB391E4702B4E55CF74A0646AF"/>
    <w:rsid w:val="00AB6E84"/>
  </w:style>
  <w:style w:type="paragraph" w:customStyle="1" w:styleId="74EFD711D0764908B87A78F318E6862E">
    <w:name w:val="74EFD711D0764908B87A78F318E6862E"/>
    <w:rsid w:val="00AB6E84"/>
  </w:style>
  <w:style w:type="paragraph" w:customStyle="1" w:styleId="D2743D770BAC4F2D831BC171C3FB56CE">
    <w:name w:val="D2743D770BAC4F2D831BC171C3FB56CE"/>
    <w:rsid w:val="00AB6E84"/>
  </w:style>
  <w:style w:type="paragraph" w:customStyle="1" w:styleId="7B6BFD0D0DBC40B981212BFEFAC27D28">
    <w:name w:val="7B6BFD0D0DBC40B981212BFEFAC27D28"/>
    <w:rsid w:val="00AB6E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HASHI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5CF18EA6.dotm</Template>
  <TotalTime>0</TotalTime>
  <Pages>3</Pages>
  <Words>391</Words>
  <Characters>2465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Regeln und Anleitung</vt:lpstr>
    </vt:vector>
  </TitlesOfParts>
  <Company>.</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Regeln und Anleitung</dc:title>
  <dc:subject/>
  <dc:creator>Hüppi Joel</dc:creator>
  <cp:keywords/>
  <dc:description/>
  <cp:lastModifiedBy>Hüppi Joel</cp:lastModifiedBy>
  <cp:revision>12</cp:revision>
  <dcterms:created xsi:type="dcterms:W3CDTF">2016-05-31T13:45:00Z</dcterms:created>
  <dcterms:modified xsi:type="dcterms:W3CDTF">2016-06-07T13:12:00Z</dcterms:modified>
</cp:coreProperties>
</file>